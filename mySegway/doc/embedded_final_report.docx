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맑은 고딕" w:eastAsia="맑은 고딕" w:hAnsi="맑은 고딕"/>
          <w:lang w:val="ko-KR"/>
        </w:rPr>
        <w:id w:val="692195657"/>
        <w:docPartObj>
          <w:docPartGallery w:val="Cover Pages"/>
          <w:docPartUnique/>
        </w:docPartObj>
      </w:sdtPr>
      <w:sdtEndPr/>
      <w:sdtContent>
        <w:p w:rsidR="00A23552" w:rsidRDefault="00A23552">
          <w:pPr>
            <w:rPr>
              <w:rFonts w:ascii="맑은 고딕" w:eastAsia="맑은 고딕" w:hAnsi="맑은 고딕" w:cstheme="majorBidi"/>
              <w:caps/>
              <w:color w:val="7E97AD" w:themeColor="accent1"/>
              <w:kern w:val="28"/>
              <w:sz w:val="48"/>
              <w:szCs w:val="48"/>
              <w:lang w:val="ko-KR"/>
            </w:rPr>
          </w:pPr>
          <w:r w:rsidRPr="00A23552">
            <w:rPr>
              <w:rFonts w:ascii="맑은 고딕" w:eastAsia="맑은 고딕" w:hAnsi="맑은 고딕" w:cstheme="majorBidi"/>
              <w:caps/>
              <w:noProof/>
              <w:color w:val="7E97AD" w:themeColor="accent1"/>
              <w:kern w:val="28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텍스트 상자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C8E60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4B405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B4054" w:rsidRDefault="007773A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pict>
                                          <v:shapetype id="_x0000_t75" coordsize="21600,21600" o:spt="75" o:preferrelative="t" path="m@4@5l@4@11@9@11@9@5xe" filled="f" stroked="f">
                                            <v:stroke joinstyle="miter"/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  <v:path o:extrusionok="f" gradientshapeok="t" o:connecttype="rect"/>
                                            <o:lock v:ext="edit" aspectratio="t"/>
                                          </v:shapetype>
                                          <v:shape id="_x0000_i1025" type="#_x0000_t75" style="width:202.5pt;height:204pt">
                                            <v:imagedata r:id="rId11" o:title="KMU-logo"/>
                                          </v:shape>
                                        </w:pict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36"/>
                                          <w:szCs w:val="36"/>
                                        </w:rPr>
                                        <w:alias w:val="제목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B4054" w:rsidRDefault="00F34214" w:rsidP="00F34214">
                                          <w:pPr>
                                            <w:pStyle w:val="a5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36"/>
                                              <w:szCs w:val="36"/>
                                            </w:rPr>
                                            <w:t>My little segway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부제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B4054" w:rsidRDefault="00F34214" w:rsidP="0098744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Project  Report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B4054" w:rsidRDefault="004B4054" w:rsidP="001E41FC">
                                      <w:pPr>
                                        <w:pStyle w:val="a5"/>
                                        <w:rPr>
                                          <w:caps/>
                                          <w:color w:val="CC8E60" w:themeColor="accent2"/>
                                          <w:sz w:val="26"/>
                                          <w:szCs w:val="26"/>
                                          <w:lang w:val="ko-KR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CC8E60" w:themeColor="accent2"/>
                                          <w:sz w:val="26"/>
                                          <w:szCs w:val="26"/>
                                          <w:lang w:val="ko-KR"/>
                                        </w:rPr>
                                        <w:t>제</w:t>
                                      </w:r>
                                      <w:r>
                                        <w:rPr>
                                          <w:caps/>
                                          <w:color w:val="CC8E60" w:themeColor="accent2"/>
                                          <w:sz w:val="26"/>
                                          <w:szCs w:val="26"/>
                                          <w:lang w:val="ko-KR"/>
                                        </w:rPr>
                                        <w:t>출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CC8E60" w:themeColor="accent2"/>
                                          <w:sz w:val="26"/>
                                          <w:szCs w:val="26"/>
                                          <w:lang w:val="ko-KR"/>
                                        </w:rPr>
                                        <w:t>정</w:t>
                                      </w:r>
                                      <w:r>
                                        <w:rPr>
                                          <w:caps/>
                                          <w:color w:val="CC8E60" w:themeColor="accent2"/>
                                          <w:sz w:val="26"/>
                                          <w:szCs w:val="26"/>
                                          <w:lang w:val="ko-KR"/>
                                        </w:rPr>
                                        <w:t>보</w:t>
                                      </w:r>
                                    </w:p>
                                    <w:p w:rsidR="004B4054" w:rsidRDefault="004B4054" w:rsidP="001E41FC">
                                      <w:pPr>
                                        <w:pStyle w:val="a5"/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교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</w:t>
                                      </w:r>
                                      <w:r>
                                        <w:t>과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</w:t>
                                      </w:r>
                                      <w:r>
                                        <w:t>목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:</w:t>
                                      </w:r>
                                      <w:r w:rsidR="00F34214">
                                        <w:t xml:space="preserve">  </w:t>
                                      </w:r>
                                      <w:r w:rsidR="00F34214">
                                        <w:rPr>
                                          <w:rFonts w:hint="eastAsia"/>
                                        </w:rPr>
                                        <w:t>임베</w:t>
                                      </w:r>
                                      <w:r w:rsidR="00F34214">
                                        <w:t>디드</w:t>
                                      </w:r>
                                      <w:r w:rsidR="00F34214">
                                        <w:rPr>
                                          <w:rFonts w:hint="eastAsia"/>
                                        </w:rPr>
                                        <w:t xml:space="preserve"> </w:t>
                                      </w:r>
                                      <w:r w:rsidR="00F34214">
                                        <w:rPr>
                                          <w:rFonts w:hint="eastAsia"/>
                                        </w:rPr>
                                        <w:t>시</w:t>
                                      </w:r>
                                      <w:r w:rsidR="00F34214">
                                        <w:t>스템</w:t>
                                      </w:r>
                                      <w:r w:rsidR="00F34214">
                                        <w:rPr>
                                          <w:rFonts w:hint="eastAsia"/>
                                        </w:rPr>
                                        <w:t xml:space="preserve"> </w:t>
                                      </w:r>
                                      <w:r w:rsidR="00F34214">
                                        <w:rPr>
                                          <w:rFonts w:hint="eastAsia"/>
                                        </w:rPr>
                                        <w:t>설</w:t>
                                      </w:r>
                                      <w:r w:rsidR="00F34214">
                                        <w:t>계</w:t>
                                      </w:r>
                                    </w:p>
                                    <w:p w:rsidR="004B4054" w:rsidRDefault="004B4054" w:rsidP="001E41FC">
                                      <w:pPr>
                                        <w:pStyle w:val="a5"/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담</w:t>
                                      </w:r>
                                      <w:r>
                                        <w:t>당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교</w:t>
                                      </w:r>
                                      <w:r>
                                        <w:t>수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</w:t>
                                      </w:r>
                                      <w: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:</w:t>
                                      </w:r>
                                      <w: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</w:t>
                                      </w:r>
                                      <w:r w:rsidR="00F34214">
                                        <w:t xml:space="preserve">         </w:t>
                                      </w:r>
                                      <w:r>
                                        <w:t xml:space="preserve"> </w:t>
                                      </w:r>
                                      <w:r w:rsidR="00F34214">
                                        <w:rPr>
                                          <w:rFonts w:hint="eastAsia"/>
                                        </w:rPr>
                                        <w:t>임</w:t>
                                      </w:r>
                                      <w:r w:rsidR="00F34214">
                                        <w:rPr>
                                          <w:rFonts w:hint="eastAsia"/>
                                        </w:rPr>
                                        <w:t xml:space="preserve"> </w:t>
                                      </w:r>
                                      <w:r w:rsidR="00F34214">
                                        <w:rPr>
                                          <w:rFonts w:hint="eastAsia"/>
                                        </w:rPr>
                                        <w:t>성</w:t>
                                      </w:r>
                                      <w:r w:rsidR="00F34214">
                                        <w:rPr>
                                          <w:rFonts w:hint="eastAsia"/>
                                        </w:rPr>
                                        <w:t xml:space="preserve"> </w:t>
                                      </w:r>
                                      <w:r w:rsidR="00F34214">
                                        <w:rPr>
                                          <w:rFonts w:hint="eastAsia"/>
                                        </w:rPr>
                                        <w:t>수</w:t>
                                      </w:r>
                                      <w:r w:rsidR="00F34214">
                                        <w:rPr>
                                          <w:rFonts w:hint="eastAsia"/>
                                        </w:rPr>
                                        <w:t xml:space="preserve">  </w:t>
                                      </w:r>
                                      <w:r w:rsidR="00F34214">
                                        <w:rPr>
                                          <w:rFonts w:hint="eastAsia"/>
                                        </w:rPr>
                                        <w:t>교</w:t>
                                      </w:r>
                                      <w:r w:rsidR="00F34214">
                                        <w:t>수</w:t>
                                      </w:r>
                                      <w:r w:rsidR="00F34214">
                                        <w:rPr>
                                          <w:rFonts w:hint="eastAsia"/>
                                        </w:rPr>
                                        <w:t>님</w:t>
                                      </w:r>
                                    </w:p>
                                    <w:p w:rsidR="004B4054" w:rsidRDefault="004B4054" w:rsidP="001E41FC">
                                      <w:pPr>
                                        <w:pStyle w:val="a5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학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 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과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:   </w:t>
                                      </w:r>
                                      <w:r w:rsidR="00F34214">
                                        <w:t xml:space="preserve">         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컴</w:t>
                                      </w:r>
                                      <w:r>
                                        <w:t>퓨터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공</w:t>
                                      </w:r>
                                      <w:r>
                                        <w:t>학부</w:t>
                                      </w:r>
                                    </w:p>
                                    <w:p w:rsidR="004B4054" w:rsidRDefault="004B4054" w:rsidP="001E41FC">
                                      <w:pPr>
                                        <w:pStyle w:val="a5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제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출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일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</w:t>
                                      </w:r>
                                      <w: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:</w:t>
                                      </w:r>
                                      <w:r>
                                        <w:t xml:space="preserve">        </w:t>
                                      </w:r>
                                      <w:r w:rsidR="00F34214">
                                        <w:t xml:space="preserve">            2015. 12. 14</w:t>
                                      </w:r>
                                    </w:p>
                                    <w:p w:rsidR="004B4054" w:rsidRDefault="004B4054" w:rsidP="001E41FC">
                                      <w:pPr>
                                        <w:pStyle w:val="a5"/>
                                        <w:rPr>
                                          <w:caps/>
                                          <w:color w:val="CC8E60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CC8E60" w:themeColor="accent2"/>
                                          <w:sz w:val="26"/>
                                          <w:szCs w:val="26"/>
                                        </w:rPr>
                                        <w:alias w:val="만든 이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B4054" w:rsidRDefault="004B4054">
                                          <w:pPr>
                                            <w:pStyle w:val="a5"/>
                                            <w:rPr>
                                              <w:color w:val="CC8E60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CC8E60" w:themeColor="accent2"/>
                                              <w:sz w:val="26"/>
                                              <w:szCs w:val="26"/>
                                            </w:rPr>
                                            <w:t>제</w:t>
                                          </w:r>
                                          <w:r>
                                            <w:rPr>
                                              <w:color w:val="CC8E60" w:themeColor="accent2"/>
                                              <w:sz w:val="26"/>
                                              <w:szCs w:val="26"/>
                                            </w:rPr>
                                            <w:t>출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CC8E60" w:themeColor="accent2"/>
                                              <w:sz w:val="26"/>
                                              <w:szCs w:val="26"/>
                                            </w:rPr>
                                            <w:t>인</w:t>
                                          </w:r>
                                        </w:p>
                                      </w:sdtContent>
                                    </w:sdt>
                                    <w:p w:rsidR="004B4054" w:rsidRDefault="007773AD" w:rsidP="005878F5">
                                      <w:pPr>
                                        <w:pStyle w:val="a5"/>
                                      </w:pPr>
                                      <w:sdt>
                                        <w:sdtPr>
                                          <w:rPr>
                                            <w:color w:val="1F2123" w:themeColor="text2"/>
                                          </w:rPr>
                                          <w:alias w:val="과정"/>
                                          <w:tag w:val="과정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B4054">
                                            <w:rPr>
                                              <w:color w:val="1F2123" w:themeColor="text2"/>
                                            </w:rPr>
                                            <w:t xml:space="preserve">20133242      </w:t>
                                          </w:r>
                                          <w:r w:rsidR="004B4054">
                                            <w:rPr>
                                              <w:rFonts w:hint="eastAsia"/>
                                              <w:color w:val="1F2123" w:themeColor="text2"/>
                                            </w:rPr>
                                            <w:t>이</w:t>
                                          </w:r>
                                          <w:r w:rsidR="004B4054">
                                            <w:rPr>
                                              <w:color w:val="1F2123" w:themeColor="text2"/>
                                            </w:rPr>
                                            <w:t>두나</w:t>
                                          </w:r>
                                          <w:r w:rsidR="004B4054">
                                            <w:rPr>
                                              <w:color w:val="1F2123" w:themeColor="text2"/>
                                            </w:rPr>
                                            <w:t xml:space="preserve">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B4054" w:rsidRDefault="004B405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C8E60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4B4054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B4054" w:rsidRDefault="007773A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pict>
                                    <v:shape id="_x0000_i1025" type="#_x0000_t75" style="width:202.5pt;height:204pt">
                                      <v:imagedata r:id="rId11" o:title="KMU-logo"/>
                                    </v:shape>
                                  </w:pic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36"/>
                                    <w:szCs w:val="36"/>
                                  </w:rPr>
                                  <w:alias w:val="제목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B4054" w:rsidRDefault="00F34214" w:rsidP="00F34214">
                                    <w:pPr>
                                      <w:pStyle w:val="a5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  <w:t>My little segway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부제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B4054" w:rsidRDefault="00F34214" w:rsidP="0098744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Project  Report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B4054" w:rsidRDefault="004B4054" w:rsidP="001E41FC">
                                <w:pPr>
                                  <w:pStyle w:val="a5"/>
                                  <w:rPr>
                                    <w:caps/>
                                    <w:color w:val="CC8E60" w:themeColor="accent2"/>
                                    <w:sz w:val="26"/>
                                    <w:szCs w:val="26"/>
                                    <w:lang w:val="ko-KR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CC8E60" w:themeColor="accent2"/>
                                    <w:sz w:val="26"/>
                                    <w:szCs w:val="26"/>
                                    <w:lang w:val="ko-KR"/>
                                  </w:rPr>
                                  <w:t>제</w:t>
                                </w:r>
                                <w:r>
                                  <w:rPr>
                                    <w:caps/>
                                    <w:color w:val="CC8E60" w:themeColor="accent2"/>
                                    <w:sz w:val="26"/>
                                    <w:szCs w:val="26"/>
                                    <w:lang w:val="ko-KR"/>
                                  </w:rPr>
                                  <w:t>출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CC8E60" w:themeColor="accent2"/>
                                    <w:sz w:val="26"/>
                                    <w:szCs w:val="26"/>
                                    <w:lang w:val="ko-KR"/>
                                  </w:rPr>
                                  <w:t>정</w:t>
                                </w:r>
                                <w:r>
                                  <w:rPr>
                                    <w:caps/>
                                    <w:color w:val="CC8E60" w:themeColor="accent2"/>
                                    <w:sz w:val="26"/>
                                    <w:szCs w:val="26"/>
                                    <w:lang w:val="ko-KR"/>
                                  </w:rPr>
                                  <w:t>보</w:t>
                                </w:r>
                              </w:p>
                              <w:p w:rsidR="004B4054" w:rsidRDefault="004B4054" w:rsidP="001E41FC">
                                <w:pPr>
                                  <w:pStyle w:val="a5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교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  <w:r>
                                  <w:t>과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  <w:r>
                                  <w:t>목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:</w:t>
                                </w:r>
                                <w:r w:rsidR="00F34214">
                                  <w:t xml:space="preserve">  </w:t>
                                </w:r>
                                <w:r w:rsidR="00F34214">
                                  <w:rPr>
                                    <w:rFonts w:hint="eastAsia"/>
                                  </w:rPr>
                                  <w:t>임베</w:t>
                                </w:r>
                                <w:r w:rsidR="00F34214">
                                  <w:t>디드</w:t>
                                </w:r>
                                <w:r w:rsidR="00F34214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F34214">
                                  <w:rPr>
                                    <w:rFonts w:hint="eastAsia"/>
                                  </w:rPr>
                                  <w:t>시</w:t>
                                </w:r>
                                <w:r w:rsidR="00F34214">
                                  <w:t>스템</w:t>
                                </w:r>
                                <w:r w:rsidR="00F34214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F34214">
                                  <w:rPr>
                                    <w:rFonts w:hint="eastAsia"/>
                                  </w:rPr>
                                  <w:t>설</w:t>
                                </w:r>
                                <w:r w:rsidR="00F34214">
                                  <w:t>계</w:t>
                                </w:r>
                              </w:p>
                              <w:p w:rsidR="004B4054" w:rsidRDefault="004B4054" w:rsidP="001E41FC">
                                <w:pPr>
                                  <w:pStyle w:val="a5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담</w:t>
                                </w:r>
                                <w:r>
                                  <w:t>당</w:t>
                                </w:r>
                                <w:r>
                                  <w:rPr>
                                    <w:rFonts w:hint="eastAsia"/>
                                  </w:rPr>
                                  <w:t>교</w:t>
                                </w:r>
                                <w:r>
                                  <w:t>수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:</w:t>
                                </w:r>
                                <w: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F34214">
                                  <w:t xml:space="preserve">         </w:t>
                                </w:r>
                                <w:r>
                                  <w:t xml:space="preserve"> </w:t>
                                </w:r>
                                <w:r w:rsidR="00F34214">
                                  <w:rPr>
                                    <w:rFonts w:hint="eastAsia"/>
                                  </w:rPr>
                                  <w:t>임</w:t>
                                </w:r>
                                <w:r w:rsidR="00F34214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F34214">
                                  <w:rPr>
                                    <w:rFonts w:hint="eastAsia"/>
                                  </w:rPr>
                                  <w:t>성</w:t>
                                </w:r>
                                <w:r w:rsidR="00F34214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F34214">
                                  <w:rPr>
                                    <w:rFonts w:hint="eastAsia"/>
                                  </w:rPr>
                                  <w:t>수</w:t>
                                </w:r>
                                <w:r w:rsidR="00F34214"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  <w:r w:rsidR="00F34214">
                                  <w:rPr>
                                    <w:rFonts w:hint="eastAsia"/>
                                  </w:rPr>
                                  <w:t>교</w:t>
                                </w:r>
                                <w:r w:rsidR="00F34214">
                                  <w:t>수</w:t>
                                </w:r>
                                <w:r w:rsidR="00F34214">
                                  <w:rPr>
                                    <w:rFonts w:hint="eastAsia"/>
                                  </w:rPr>
                                  <w:t>님</w:t>
                                </w:r>
                              </w:p>
                              <w:p w:rsidR="004B4054" w:rsidRDefault="004B4054" w:rsidP="001E41FC">
                                <w:pPr>
                                  <w:pStyle w:val="a5"/>
                                </w:pPr>
                                <w:r>
                                  <w:rPr>
                                    <w:rFonts w:hint="eastAsia"/>
                                  </w:rPr>
                                  <w:t>학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/>
                                  </w:rPr>
                                  <w:t>과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:   </w:t>
                                </w:r>
                                <w:r w:rsidR="00F34214">
                                  <w:t xml:space="preserve">             </w:t>
                                </w:r>
                                <w:r>
                                  <w:rPr>
                                    <w:rFonts w:hint="eastAsia"/>
                                  </w:rPr>
                                  <w:t>컴</w:t>
                                </w:r>
                                <w:r>
                                  <w:t>퓨터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공</w:t>
                                </w:r>
                                <w:r>
                                  <w:t>학부</w:t>
                                </w:r>
                              </w:p>
                              <w:p w:rsidR="004B4054" w:rsidRDefault="004B4054" w:rsidP="001E41FC">
                                <w:pPr>
                                  <w:pStyle w:val="a5"/>
                                </w:pPr>
                                <w:r>
                                  <w:rPr>
                                    <w:rFonts w:hint="eastAsia"/>
                                  </w:rPr>
                                  <w:t>제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</w:rPr>
                                  <w:t>출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</w:rPr>
                                  <w:t>일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:</w:t>
                                </w:r>
                                <w:r>
                                  <w:t xml:space="preserve">        </w:t>
                                </w:r>
                                <w:r w:rsidR="00F34214">
                                  <w:t xml:space="preserve">            2015. 12. 14</w:t>
                                </w:r>
                              </w:p>
                              <w:p w:rsidR="004B4054" w:rsidRDefault="004B4054" w:rsidP="001E41FC">
                                <w:pPr>
                                  <w:pStyle w:val="a5"/>
                                  <w:rPr>
                                    <w:caps/>
                                    <w:color w:val="CC8E60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CC8E60" w:themeColor="accent2"/>
                                    <w:sz w:val="26"/>
                                    <w:szCs w:val="26"/>
                                  </w:rPr>
                                  <w:alias w:val="만든 이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B4054" w:rsidRDefault="004B4054">
                                    <w:pPr>
                                      <w:pStyle w:val="a5"/>
                                      <w:rPr>
                                        <w:color w:val="CC8E60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CC8E60" w:themeColor="accent2"/>
                                        <w:sz w:val="26"/>
                                        <w:szCs w:val="26"/>
                                      </w:rPr>
                                      <w:t>제</w:t>
                                    </w:r>
                                    <w:r>
                                      <w:rPr>
                                        <w:color w:val="CC8E60" w:themeColor="accent2"/>
                                        <w:sz w:val="26"/>
                                        <w:szCs w:val="26"/>
                                      </w:rPr>
                                      <w:t>출</w:t>
                                    </w:r>
                                    <w:r>
                                      <w:rPr>
                                        <w:rFonts w:hint="eastAsia"/>
                                        <w:color w:val="CC8E60" w:themeColor="accent2"/>
                                        <w:sz w:val="26"/>
                                        <w:szCs w:val="26"/>
                                      </w:rPr>
                                      <w:t>인</w:t>
                                    </w:r>
                                  </w:p>
                                </w:sdtContent>
                              </w:sdt>
                              <w:p w:rsidR="004B4054" w:rsidRDefault="007773AD" w:rsidP="005878F5">
                                <w:pPr>
                                  <w:pStyle w:val="a5"/>
                                </w:pPr>
                                <w:sdt>
                                  <w:sdtPr>
                                    <w:rPr>
                                      <w:color w:val="1F2123" w:themeColor="text2"/>
                                    </w:rPr>
                                    <w:alias w:val="과정"/>
                                    <w:tag w:val="과정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4054">
                                      <w:rPr>
                                        <w:color w:val="1F2123" w:themeColor="text2"/>
                                      </w:rPr>
                                      <w:t xml:space="preserve">20133242      </w:t>
                                    </w:r>
                                    <w:r w:rsidR="004B4054">
                                      <w:rPr>
                                        <w:rFonts w:hint="eastAsia"/>
                                        <w:color w:val="1F2123" w:themeColor="text2"/>
                                      </w:rPr>
                                      <w:t>이</w:t>
                                    </w:r>
                                    <w:r w:rsidR="004B4054">
                                      <w:rPr>
                                        <w:color w:val="1F2123" w:themeColor="text2"/>
                                      </w:rPr>
                                      <w:t>두나</w:t>
                                    </w:r>
                                    <w:r w:rsidR="004B4054">
                                      <w:rPr>
                                        <w:color w:val="1F2123" w:themeColor="text2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B4054" w:rsidRDefault="004B405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맑은 고딕" w:eastAsia="맑은 고딕" w:hAnsi="맑은 고딕"/>
              <w:lang w:val="ko-KR"/>
            </w:rPr>
            <w:br w:type="page"/>
          </w:r>
        </w:p>
      </w:sdtContent>
    </w:sdt>
    <w:p w:rsidR="00C47A1D" w:rsidRDefault="00F34214" w:rsidP="00344474">
      <w:pPr>
        <w:pStyle w:val="a8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lastRenderedPageBreak/>
        <w:t>my Little Segway</w:t>
      </w:r>
    </w:p>
    <w:p w:rsidR="004508CD" w:rsidRPr="004508CD" w:rsidRDefault="004508CD" w:rsidP="004508CD">
      <w:pPr>
        <w:rPr>
          <w:rFonts w:hint="eastAsia"/>
          <w:lang w:val="ko-KR"/>
        </w:rPr>
      </w:pPr>
    </w:p>
    <w:p w:rsidR="00C47A1D" w:rsidRDefault="00F34214">
      <w:pPr>
        <w:pStyle w:val="1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>Project description</w:t>
      </w:r>
    </w:p>
    <w:p w:rsidR="004508CD" w:rsidRDefault="004508CD" w:rsidP="005878F5"/>
    <w:p w:rsidR="005878F5" w:rsidRDefault="00F34214" w:rsidP="005878F5">
      <w:r w:rsidRPr="00F34214">
        <w:t>The Segwa</w:t>
      </w:r>
      <w:r>
        <w:t>y is a two-whee</w:t>
      </w:r>
      <w:r w:rsidRPr="00F34214">
        <w:t>led, self-balancing, battery-powered ele</w:t>
      </w:r>
      <w:r>
        <w:t xml:space="preserve">ctric vehicle used as a convenient way to travel around towns and cities. In this project, I made </w:t>
      </w:r>
      <w:r w:rsidR="00042083">
        <w:t xml:space="preserve">it small. However, if you use the better motor you can make the </w:t>
      </w:r>
      <w:r w:rsidR="00042083">
        <w:rPr>
          <w:rFonts w:hint="eastAsia"/>
        </w:rPr>
        <w:t xml:space="preserve">real </w:t>
      </w:r>
      <w:r w:rsidR="00042083">
        <w:t xml:space="preserve">Segway possible to ride. </w:t>
      </w:r>
    </w:p>
    <w:p w:rsidR="00042083" w:rsidRPr="00F34214" w:rsidRDefault="00042083" w:rsidP="005878F5">
      <w:pPr>
        <w:rPr>
          <w:rFonts w:hint="eastAsia"/>
        </w:rPr>
      </w:pPr>
      <w:r>
        <w:rPr>
          <w:rFonts w:hint="eastAsia"/>
        </w:rPr>
        <w:t xml:space="preserve">By following this project </w:t>
      </w:r>
      <w:r>
        <w:t xml:space="preserve"> you will learn how to access 6-axis motion sensor, motor control, PID control and basic automatic control theorem.</w:t>
      </w:r>
    </w:p>
    <w:p w:rsidR="004508CD" w:rsidRPr="004508CD" w:rsidRDefault="00042083" w:rsidP="004508CD">
      <w:pPr>
        <w:pStyle w:val="1"/>
        <w:rPr>
          <w:rFonts w:ascii="맑은 고딕" w:eastAsia="맑은 고딕" w:hAnsi="맑은 고딕" w:hint="eastAsia"/>
          <w:lang w:val="ko-KR"/>
        </w:rPr>
      </w:pPr>
      <w:r>
        <w:rPr>
          <w:rFonts w:ascii="맑은 고딕" w:eastAsia="맑은 고딕" w:hAnsi="맑은 고딕" w:hint="eastAsia"/>
          <w:lang w:val="ko-KR"/>
        </w:rPr>
        <w:t>System Overvie</w:t>
      </w:r>
    </w:p>
    <w:p w:rsidR="00433764" w:rsidRDefault="00042083" w:rsidP="00433764">
      <w:pPr>
        <w:pStyle w:val="ad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Design View</w:t>
      </w:r>
    </w:p>
    <w:p w:rsidR="00FB4F2F" w:rsidRDefault="00433764" w:rsidP="00433764">
      <w:pPr>
        <w:pStyle w:val="ad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653554" cy="3009900"/>
            <wp:effectExtent l="0" t="0" r="0" b="0"/>
            <wp:docPr id="2" name="그림 2" descr="C:\Users\두나\Desktop\스크린샷 2015-12-14 12.39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두나\Desktop\스크린샷 2015-12-14 12.39.2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554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8CD" w:rsidRDefault="004508CD" w:rsidP="00433764">
      <w:pPr>
        <w:pStyle w:val="ad"/>
        <w:ind w:leftChars="0" w:left="760"/>
      </w:pPr>
    </w:p>
    <w:p w:rsidR="004508CD" w:rsidRDefault="004508CD" w:rsidP="00433764">
      <w:pPr>
        <w:pStyle w:val="ad"/>
        <w:ind w:leftChars="0" w:left="760"/>
      </w:pPr>
    </w:p>
    <w:p w:rsidR="004508CD" w:rsidRDefault="004508CD" w:rsidP="00433764">
      <w:pPr>
        <w:pStyle w:val="ad"/>
        <w:ind w:leftChars="0" w:left="760"/>
      </w:pPr>
    </w:p>
    <w:p w:rsidR="004508CD" w:rsidRDefault="004508CD" w:rsidP="00433764">
      <w:pPr>
        <w:pStyle w:val="ad"/>
        <w:ind w:leftChars="0" w:left="760"/>
      </w:pPr>
    </w:p>
    <w:p w:rsidR="004508CD" w:rsidRDefault="004508CD" w:rsidP="00433764">
      <w:pPr>
        <w:pStyle w:val="ad"/>
        <w:ind w:leftChars="0" w:left="760"/>
      </w:pPr>
    </w:p>
    <w:p w:rsidR="004508CD" w:rsidRDefault="004508CD" w:rsidP="00433764">
      <w:pPr>
        <w:pStyle w:val="ad"/>
        <w:ind w:leftChars="0" w:left="760"/>
        <w:rPr>
          <w:rFonts w:hint="eastAsia"/>
        </w:rPr>
      </w:pPr>
    </w:p>
    <w:p w:rsidR="00433764" w:rsidRDefault="00433764" w:rsidP="00042083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Schematic Design</w:t>
      </w:r>
    </w:p>
    <w:p w:rsidR="00433764" w:rsidRDefault="00433764" w:rsidP="00433764">
      <w:pPr>
        <w:pStyle w:val="ad"/>
        <w:ind w:leftChars="0" w:left="760"/>
      </w:pPr>
    </w:p>
    <w:p w:rsidR="00433764" w:rsidRDefault="004508CD" w:rsidP="00433764">
      <w:pPr>
        <w:pStyle w:val="ad"/>
        <w:ind w:leftChars="0" w:left="760"/>
      </w:pPr>
      <w:r>
        <w:rPr>
          <w:noProof/>
        </w:rPr>
        <w:drawing>
          <wp:inline distT="0" distB="0" distL="0" distR="0">
            <wp:extent cx="4688302" cy="3724275"/>
            <wp:effectExtent l="0" t="0" r="0" b="0"/>
            <wp:docPr id="3" name="그림 3" descr="C:\Users\두나\Desktop\Untitled Sketch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두나\Desktop\Untitled Sketch_b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54" cy="373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8CD" w:rsidRDefault="004508CD" w:rsidP="00433764">
      <w:pPr>
        <w:pStyle w:val="ad"/>
        <w:ind w:leftChars="0" w:left="760"/>
        <w:rPr>
          <w:rFonts w:hint="eastAsia"/>
        </w:rPr>
      </w:pPr>
    </w:p>
    <w:p w:rsidR="004508CD" w:rsidRDefault="004508CD" w:rsidP="004508CD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 xml:space="preserve">Basics </w:t>
      </w:r>
      <w:r>
        <w:t xml:space="preserve">Software </w:t>
      </w:r>
    </w:p>
    <w:p w:rsidR="004508CD" w:rsidRDefault="004508CD" w:rsidP="004508CD">
      <w:pPr>
        <w:pStyle w:val="ad"/>
        <w:ind w:leftChars="0" w:left="760"/>
      </w:pPr>
      <w:r w:rsidRPr="004508CD">
        <w:drawing>
          <wp:inline distT="0" distB="0" distL="0" distR="0">
            <wp:extent cx="4845326" cy="2228850"/>
            <wp:effectExtent l="0" t="0" r="0" b="0"/>
            <wp:docPr id="4" name="그림 4" descr="https://upload.wikimedia.org/wikipedia/commons/thumb/4/40/Pid-feedback-nct-int-correct.png/400px-Pid-feedback-nct-int-cor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4/40/Pid-feedback-nct-int-correct.png/400px-Pid-feedback-nct-int-corre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416" cy="223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A1D" w:rsidRDefault="004508CD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environment</w:t>
      </w:r>
    </w:p>
    <w:p w:rsidR="00315F68" w:rsidRDefault="009832E8" w:rsidP="004508CD">
      <w:pPr>
        <w:pStyle w:val="ad"/>
        <w:numPr>
          <w:ilvl w:val="0"/>
          <w:numId w:val="10"/>
        </w:numPr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OS : Raspbian</w:t>
      </w:r>
    </w:p>
    <w:p w:rsidR="009832E8" w:rsidRDefault="009832E8" w:rsidP="004508CD">
      <w:pPr>
        <w:pStyle w:val="ad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Tool : 123D design(3D design program), Cura(slicer program), Friaing(for schematic Design), vim</w:t>
      </w:r>
    </w:p>
    <w:p w:rsidR="009832E8" w:rsidRPr="001F7DD1" w:rsidRDefault="009832E8" w:rsidP="004508CD">
      <w:pPr>
        <w:pStyle w:val="ad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SW packages : wiringPi, pwm</w:t>
      </w:r>
    </w:p>
    <w:p w:rsidR="007B47C7" w:rsidRDefault="009832E8" w:rsidP="007B47C7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source code</w:t>
      </w:r>
    </w:p>
    <w:p w:rsidR="00CF279A" w:rsidRDefault="009832E8" w:rsidP="009832E8">
      <w:pPr>
        <w:rPr>
          <w:b/>
          <w:sz w:val="24"/>
        </w:rPr>
      </w:pPr>
      <w:r w:rsidRPr="00A9602E">
        <w:rPr>
          <w:rFonts w:hint="eastAsia"/>
          <w:b/>
          <w:sz w:val="24"/>
        </w:rPr>
        <w:t>&lt;</w:t>
      </w:r>
      <w:r w:rsidRPr="00A9602E">
        <w:rPr>
          <w:b/>
          <w:sz w:val="24"/>
        </w:rPr>
        <w:t>motors.c</w:t>
      </w:r>
      <w:r w:rsidRPr="00A9602E">
        <w:rPr>
          <w:rFonts w:hint="eastAsia"/>
          <w:b/>
          <w:sz w:val="24"/>
        </w:rPr>
        <w:t>&gt;</w:t>
      </w:r>
    </w:p>
    <w:p w:rsidR="00A9602E" w:rsidRDefault="00A9602E" w:rsidP="009832E8">
      <w:pPr>
        <w:rPr>
          <w:b/>
          <w:sz w:val="24"/>
        </w:rPr>
      </w:pPr>
    </w:p>
    <w:p w:rsidR="00A9602E" w:rsidRPr="00A9602E" w:rsidRDefault="00A9602E" w:rsidP="009832E8">
      <w:pPr>
        <w:rPr>
          <w:b/>
          <w:sz w:val="24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&lt;wiringPi.h&gt;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&lt;softPwm.h&gt;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RANGE</w:t>
      </w:r>
      <w:r>
        <w:rPr>
          <w:rFonts w:ascii="Consolas" w:hAnsi="Consolas" w:cs="Consolas"/>
          <w:color w:val="auto"/>
          <w:kern w:val="0"/>
          <w:sz w:val="19"/>
          <w:szCs w:val="19"/>
        </w:rPr>
        <w:tab/>
        <w:t>100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INITIAL_VALUE 0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init_motors()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>{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wiringPiSetup();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initialize left motor (wiring pin 2 &amp; 3)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softPwmCreate(2, INITIAL_VALUE, RANGE);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softPwmCreate(3, INITIAL_VALUE, RANGE);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initialize right motor (wiring pin 4 &amp; 5)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softPwmCreate(4, INITIAL_VALUE, RANGE);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softPwmCreate(5, INITIAL_VALUE, RANGE);</w:t>
      </w:r>
      <w:bookmarkStart w:id="0" w:name="_GoBack"/>
      <w:bookmarkEnd w:id="0"/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>}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stop_motors()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>{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pinMode(2, OUTPUT);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pinMode(3, OUTPUT);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digitalWrite(2, LOW);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digitalWrite(3, LOW);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pinMode(4, OUTPUT);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pinMode(5, OUTPUT);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digitalWrite(4, LOW);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digitalWrite(5, LOW);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 printf("motor stopped!!\n");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exit(1);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lastRenderedPageBreak/>
        <w:t>}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left_speed;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right_speed;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motors(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speed,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left_offset,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right_offset)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>{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to come to me, drive pin 3&amp;5 to some power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to away from me, drive pin 2&amp;4 to some power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2:LM-, 3:LCE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4:RM-, 5:RCE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put M+ high &amp; M- low will come to me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put M+ low &amp; M- High will away from me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left_speed = speed + left_offset;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right_speed = speed + right_offset;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left motor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(left_speed &lt; 0)  {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softPwmWrite(2,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auto"/>
          <w:kern w:val="0"/>
          <w:sz w:val="19"/>
          <w:szCs w:val="19"/>
        </w:rPr>
        <w:t>) -left_speed);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softPwmWrite(3, 0);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}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(left_speed &gt; 0)  {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softPwmWrite(3,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auto"/>
          <w:kern w:val="0"/>
          <w:sz w:val="19"/>
          <w:szCs w:val="19"/>
        </w:rPr>
        <w:t>) left_speed);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softPwmWrite(2, 0);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}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right motor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(right_speed &lt; 0)  {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softPwmWrite(5,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auto"/>
          <w:kern w:val="0"/>
          <w:sz w:val="19"/>
          <w:szCs w:val="19"/>
        </w:rPr>
        <w:t>) -right_speed);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softPwmWrite(4, 0);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}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(right_speed &gt; 0)  {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softPwmWrite(4,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auto"/>
          <w:kern w:val="0"/>
          <w:sz w:val="19"/>
          <w:szCs w:val="19"/>
        </w:rPr>
        <w:t>) right_speed);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softPwmWrite(5, 0);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}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>}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9832E8" w:rsidRDefault="009832E8" w:rsidP="009832E8"/>
    <w:p w:rsidR="00CF279A" w:rsidRDefault="00CF279A" w:rsidP="00CF279A"/>
    <w:p w:rsidR="00A9602E" w:rsidRDefault="00A9602E" w:rsidP="00CF279A"/>
    <w:p w:rsidR="00A9602E" w:rsidRDefault="00A9602E" w:rsidP="00CF279A"/>
    <w:p w:rsidR="00A9602E" w:rsidRDefault="00A9602E" w:rsidP="00CF279A"/>
    <w:p w:rsidR="00A9602E" w:rsidRDefault="00A9602E" w:rsidP="00CF279A"/>
    <w:p w:rsidR="00A9602E" w:rsidRDefault="00A9602E" w:rsidP="00A9602E">
      <w:pPr>
        <w:rPr>
          <w:b/>
          <w:sz w:val="24"/>
        </w:rPr>
      </w:pPr>
      <w:r w:rsidRPr="00A9602E">
        <w:rPr>
          <w:rFonts w:hint="eastAsia"/>
          <w:b/>
          <w:sz w:val="24"/>
        </w:rPr>
        <w:lastRenderedPageBreak/>
        <w:t>&lt;</w:t>
      </w:r>
      <w:r>
        <w:rPr>
          <w:b/>
          <w:sz w:val="24"/>
        </w:rPr>
        <w:t>mySegway</w:t>
      </w:r>
      <w:r w:rsidRPr="00A9602E">
        <w:rPr>
          <w:b/>
          <w:sz w:val="24"/>
        </w:rPr>
        <w:t>.c</w:t>
      </w:r>
      <w:r w:rsidRPr="00A9602E">
        <w:rPr>
          <w:rFonts w:hint="eastAsia"/>
          <w:b/>
          <w:sz w:val="24"/>
        </w:rPr>
        <w:t>&gt;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&lt;wiringPiI2C.h&gt;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&lt;math.h&gt;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&lt;sys/time.h&gt;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PID parameters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Kp = 2.5;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2.5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Ki = 0.8;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1.0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Kd = 8.0;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8.0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K  = 1.9*1.12;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Complimentary Filter parameters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K0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>) 0.98;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K1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>) 0.02;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fd;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acclX, acclY, acclZ;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gyroX, gyroY, gyroZ;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accl_scaled_x, accl_scaled_y, accl_scaled_z;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gyro_scaled_x, gyro_scaled_y, gyro_scaled_z;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gyro_offset_x, gyro_offset_y;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gyro_total_x, gyro_total_y;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gyro_x_delta, gyro_y_delta;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rotation_x, rotation_y;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last_x, last_y;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timeval tv, tv2;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long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long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  timer, t;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deltaT;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read_word_2c(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addr)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>{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val;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val = wiringPiI2CReadReg8(fd, addr);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val = val &lt;&lt; 8;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val += wiringPiI2CReadReg8(fd, addr+1);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(val &gt;= 0x8000)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val = -(65536 - val);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val;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>}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dist(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b)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>{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sqrt((a*a) + (b*b));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lastRenderedPageBreak/>
        <w:t>}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get_y_rotation(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z)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>{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radians;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radians = atan2(x, dist(y, z));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-(radians * (180.0 / M_PI));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>}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get_x_rotation(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z)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>{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radians;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radians = atan2(y, dist(x, z));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(radians * (180.0 / M_PI));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>}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read_all()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>{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acclX = read_word_2c(0x3B);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acclY = read_word_2c(0x3D);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acclZ = read_word_2c(0x3F);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accl_scaled_x = acclX / 16384.0;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accl_scaled_y = acclY / 16384.0;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accl_scaled_z = acclZ / 16384.0;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gyroX = read_word_2c(0x43);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gyroY = read_word_2c(0x45);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gyroZ = read_word_2c(0x47);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gyro_scaled_x = gyroX / 131.0;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gyro_scaled_y = gyroY / 131.0;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gyro_scaled_z = gyroZ / 131.0;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>}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long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long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getTimestamp()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>{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gettimeofday(&amp;tv, NULL);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long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long</w:t>
      </w:r>
      <w:r>
        <w:rPr>
          <w:rFonts w:ascii="Consolas" w:hAnsi="Consolas" w:cs="Consolas"/>
          <w:color w:val="auto"/>
          <w:kern w:val="0"/>
          <w:sz w:val="19"/>
          <w:szCs w:val="19"/>
        </w:rPr>
        <w:t>) tv.tv_sec * 1000000 + tv.tv_usec;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>}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constrain(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v,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min_v,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max_v)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>{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(v &lt;= min_v)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>)min_v;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(v &gt;= max_v)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>)max_v;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>)v;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>}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GUARD_GAIN = 100.0;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error, last_error, integrated_error;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pTerm, iTerm, dTerm;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angle;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angle_offset = 2.0;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//1.5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speed;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pid()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>{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error = last_y - angle_offset;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pTerm = Kp * error;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integrated_error = 0.95*integrated_error + error;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iTerm = Ki * integrated_error;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dTerm = Kd * (error - last_error);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last_error = error;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speed = constrain(K*(pTerm + iTerm + dTerm), -GUARD_GAIN, GUARD_GAIN); 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>}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main()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>{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init_motors();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delay(200);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fd = wiringPiI2CSetup (0x68);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wiringPiI2CWriteReg8 (fd,0x6B,0x00);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//disable sleep mode 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 printf("set 0x6B=%X\n",wiringPiI2CReadReg8 (fd,0x6B));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timer = getTimestamp();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deltaT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>) (getTimestamp() - timer)/1000000.0;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read_all();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last_x = get_x_rotation(accl_scaled_x, accl_scaled_y, accl_scaled_z);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last_y = get_y_rotation(accl_scaled_x, accl_scaled_y, accl_scaled_z);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gyro_offset_x = gyro_scaled_x;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gyro_offset_y = gyro_scaled_y;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gyro_total_x = last_x - gyro_offset_x;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gyro_total_y = last_y - gyro_offset_y;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auto"/>
          <w:kern w:val="0"/>
          <w:sz w:val="19"/>
          <w:szCs w:val="19"/>
        </w:rPr>
        <w:t>(1) {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t = getTimestamp();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lastRenderedPageBreak/>
        <w:t xml:space="preserve">    deltaT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auto"/>
          <w:kern w:val="0"/>
          <w:sz w:val="19"/>
          <w:szCs w:val="19"/>
        </w:rPr>
        <w:t>) (t - timer)/1000000.0;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timer = t;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read_all();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gyro_scaled_x -= gyro_offset_x;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gyro_scaled_y -= gyro_offset_y;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gyro_x_delta = (gyro_scaled_x * deltaT);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gyro_y_delta = (gyro_scaled_y * deltaT);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gyro_total_x += gyro_x_delta;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gyro_total_y += gyro_y_delta;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rotation_x = get_x_rotation(accl_scaled_x, accl_scaled_y, accl_scaled_z);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rotation_y = get_y_rotation(accl_scaled_x, accl_scaled_y, accl_scaled_z);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   printf("[BEFORE] gyro_scaled_y=%f, deltaT=%lf, rotation_y=%f, last_y= %f\n", (double)gyro_scaled_y, (double)deltaT, (double)rotation_y, (double) last_y);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   printf("[1st part] = %f\n", (double) K0*(last_y + gyro_y_delta));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   printf("[2nd part] = %f\n", (double) K1*rotation_y);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last_x = K0 * (last_x + gyro_x_delta) + (K1 * rotation_x);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last_y = K0 * (last_y + gyro_y_delta) + (K1 * rotation_y);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   printf("[AFTER] gyro_scaled_y=%f, deltaT=%lf, rotation_y=%f, last_y=%f\n", (double)gyro_scaled_y, (double)deltaT, (double)rotation_y, (double) last_y);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(last_y &lt; -60.0 || last_y &gt; 60.0) 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  stop_motors();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pid();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"%lf\t%lf\t%lf\t%lf\t%lf\n"</w:t>
      </w:r>
      <w:r>
        <w:rPr>
          <w:rFonts w:ascii="Consolas" w:hAnsi="Consolas" w:cs="Consolas"/>
          <w:color w:val="auto"/>
          <w:kern w:val="0"/>
          <w:sz w:val="19"/>
          <w:szCs w:val="19"/>
        </w:rPr>
        <w:t>, error, speed, pTerm, iTerm, dTerm);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motors(speed, 0.0, 0.0);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  delay(10);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}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stop_motors();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auto"/>
          <w:kern w:val="0"/>
          <w:sz w:val="19"/>
          <w:szCs w:val="19"/>
        </w:rPr>
        <w:t xml:space="preserve"> 0;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  <w:r>
        <w:rPr>
          <w:rFonts w:ascii="Consolas" w:hAnsi="Consolas" w:cs="Consolas"/>
          <w:color w:val="auto"/>
          <w:kern w:val="0"/>
          <w:sz w:val="19"/>
          <w:szCs w:val="19"/>
        </w:rPr>
        <w:t>}</w:t>
      </w:r>
    </w:p>
    <w:p w:rsidR="00A9602E" w:rsidRDefault="00A9602E" w:rsidP="00A9602E">
      <w:pPr>
        <w:widowControl w:val="0"/>
        <w:autoSpaceDE w:val="0"/>
        <w:autoSpaceDN w:val="0"/>
        <w:adjustRightInd w:val="0"/>
        <w:spacing w:before="0" w:after="0"/>
        <w:rPr>
          <w:rFonts w:ascii="Consolas" w:hAnsi="Consolas" w:cs="Consolas"/>
          <w:color w:val="auto"/>
          <w:kern w:val="0"/>
          <w:sz w:val="19"/>
          <w:szCs w:val="19"/>
        </w:rPr>
      </w:pPr>
    </w:p>
    <w:p w:rsidR="00A9602E" w:rsidRPr="00CF279A" w:rsidRDefault="00A9602E" w:rsidP="00CF279A">
      <w:pPr>
        <w:rPr>
          <w:rFonts w:hint="eastAsia"/>
        </w:rPr>
      </w:pPr>
    </w:p>
    <w:sectPr w:rsidR="00A9602E" w:rsidRPr="00CF279A" w:rsidSect="00A23552">
      <w:headerReference w:type="default" r:id="rId15"/>
      <w:footerReference w:type="default" r:id="rId16"/>
      <w:pgSz w:w="12240" w:h="15840" w:code="1"/>
      <w:pgMar w:top="1440" w:right="1080" w:bottom="1080" w:left="1080" w:header="86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3AD" w:rsidRDefault="007773AD">
      <w:pPr>
        <w:spacing w:before="0" w:after="0"/>
      </w:pPr>
      <w:r>
        <w:separator/>
      </w:r>
    </w:p>
  </w:endnote>
  <w:endnote w:type="continuationSeparator" w:id="0">
    <w:p w:rsidR="007773AD" w:rsidRDefault="007773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054" w:rsidRDefault="004B4054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 w:rsidR="00A9602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3AD" w:rsidRDefault="007773AD">
      <w:pPr>
        <w:spacing w:before="0" w:after="0"/>
      </w:pPr>
      <w:r>
        <w:separator/>
      </w:r>
    </w:p>
  </w:footnote>
  <w:footnote w:type="continuationSeparator" w:id="0">
    <w:p w:rsidR="007773AD" w:rsidRDefault="007773A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054" w:rsidRDefault="004B4054">
    <w:pPr>
      <w:pStyle w:val="a3"/>
    </w:pPr>
  </w:p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4B4054" w:rsidTr="004B4054">
      <w:tc>
        <w:tcPr>
          <w:tcW w:w="2500" w:type="pct"/>
          <w:vAlign w:val="bottom"/>
        </w:tcPr>
        <w:p w:rsidR="004B4054" w:rsidRDefault="004B4054" w:rsidP="00A23552">
          <w:r>
            <w:rPr>
              <w:rFonts w:hint="eastAsia"/>
            </w:rPr>
            <w:t>국민대학교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컴퓨터공학부</w:t>
          </w:r>
        </w:p>
        <w:p w:rsidR="004B4054" w:rsidRDefault="00433764" w:rsidP="00A23552">
          <w:r>
            <w:rPr>
              <w:rFonts w:hint="eastAsia"/>
            </w:rPr>
            <w:t>임베디드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시스템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설계</w:t>
          </w:r>
          <w:r>
            <w:rPr>
              <w:rFonts w:hint="eastAsia"/>
            </w:rPr>
            <w:t xml:space="preserve"> </w:t>
          </w:r>
          <w:r w:rsidR="004B4054">
            <w:rPr>
              <w:rFonts w:hint="eastAsia"/>
            </w:rPr>
            <w:t>[</w:t>
          </w:r>
          <w:r>
            <w:rPr>
              <w:rFonts w:hint="eastAsia"/>
            </w:rPr>
            <w:t xml:space="preserve">My </w:t>
          </w:r>
          <w:r>
            <w:t>Little</w:t>
          </w:r>
          <w:r>
            <w:rPr>
              <w:rFonts w:hint="eastAsia"/>
            </w:rPr>
            <w:t xml:space="preserve"> </w:t>
          </w:r>
          <w:r>
            <w:t xml:space="preserve">Segway </w:t>
          </w:r>
          <w:r w:rsidR="004B4054">
            <w:t>project</w:t>
          </w:r>
          <w:r w:rsidR="004B4054">
            <w:rPr>
              <w:rFonts w:hint="eastAsia"/>
            </w:rPr>
            <w:t>]</w:t>
          </w:r>
        </w:p>
        <w:p w:rsidR="004B4054" w:rsidRDefault="004B4054" w:rsidP="00A23552">
          <w:pPr>
            <w:spacing w:after="0"/>
          </w:pPr>
        </w:p>
      </w:tc>
      <w:sdt>
        <w:sdtPr>
          <w:alias w:val="그림을 바꾸려면 아이콘을 클릭하세요."/>
          <w:tag w:val="그림을 바꾸려면 아이콘을 클릭하세요.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4B4054" w:rsidRDefault="004B4054" w:rsidP="00A23552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BCEEF22" wp14:editId="0CB8C81E">
                    <wp:extent cx="815340" cy="822890"/>
                    <wp:effectExtent l="0" t="0" r="3810" b="0"/>
                    <wp:docPr id="1" name="그림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그림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34938" cy="842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4B4054" w:rsidRDefault="004B4054">
    <w:pPr>
      <w:pStyle w:val="a3"/>
    </w:pPr>
  </w:p>
  <w:p w:rsidR="004B4054" w:rsidRDefault="004B405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E512C"/>
    <w:multiLevelType w:val="hybridMultilevel"/>
    <w:tmpl w:val="571C1F62"/>
    <w:lvl w:ilvl="0" w:tplc="FB9641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01A05"/>
    <w:multiLevelType w:val="hybridMultilevel"/>
    <w:tmpl w:val="10C84CB6"/>
    <w:lvl w:ilvl="0" w:tplc="70A281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8722CA"/>
    <w:multiLevelType w:val="hybridMultilevel"/>
    <w:tmpl w:val="CCE610A0"/>
    <w:lvl w:ilvl="0" w:tplc="85A6B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65652F"/>
    <w:multiLevelType w:val="hybridMultilevel"/>
    <w:tmpl w:val="0ECAB3C8"/>
    <w:lvl w:ilvl="0" w:tplc="1D26BD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AE2EB8"/>
    <w:multiLevelType w:val="hybridMultilevel"/>
    <w:tmpl w:val="C9600382"/>
    <w:lvl w:ilvl="0" w:tplc="E7D4584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D915AA"/>
    <w:multiLevelType w:val="hybridMultilevel"/>
    <w:tmpl w:val="8E8AC24A"/>
    <w:lvl w:ilvl="0" w:tplc="8D42A7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317616"/>
    <w:multiLevelType w:val="hybridMultilevel"/>
    <w:tmpl w:val="1988F8BE"/>
    <w:lvl w:ilvl="0" w:tplc="95C89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E17FB9"/>
    <w:multiLevelType w:val="hybridMultilevel"/>
    <w:tmpl w:val="D0107B02"/>
    <w:lvl w:ilvl="0" w:tplc="7E840A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FC45B9"/>
    <w:multiLevelType w:val="hybridMultilevel"/>
    <w:tmpl w:val="423A35F0"/>
    <w:lvl w:ilvl="0" w:tplc="13A606E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EC46104"/>
    <w:multiLevelType w:val="hybridMultilevel"/>
    <w:tmpl w:val="4886B67C"/>
    <w:lvl w:ilvl="0" w:tplc="C04EF3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6EA5C56"/>
    <w:multiLevelType w:val="hybridMultilevel"/>
    <w:tmpl w:val="7C321388"/>
    <w:lvl w:ilvl="0" w:tplc="3F889A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8FB2595"/>
    <w:multiLevelType w:val="hybridMultilevel"/>
    <w:tmpl w:val="0ED2F0AC"/>
    <w:lvl w:ilvl="0" w:tplc="3D4ABC02">
      <w:start w:val="1"/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D0E7FA5"/>
    <w:multiLevelType w:val="hybridMultilevel"/>
    <w:tmpl w:val="7C1A5B16"/>
    <w:lvl w:ilvl="0" w:tplc="3E8264C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9365716"/>
    <w:multiLevelType w:val="hybridMultilevel"/>
    <w:tmpl w:val="60EE18F2"/>
    <w:lvl w:ilvl="0" w:tplc="0938244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13"/>
  </w:num>
  <w:num w:numId="10">
    <w:abstractNumId w:val="9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52"/>
    <w:rsid w:val="00016972"/>
    <w:rsid w:val="00042083"/>
    <w:rsid w:val="001125BA"/>
    <w:rsid w:val="001E2E40"/>
    <w:rsid w:val="001E41FC"/>
    <w:rsid w:val="001F7DD1"/>
    <w:rsid w:val="00211ECD"/>
    <w:rsid w:val="00315F68"/>
    <w:rsid w:val="003217FA"/>
    <w:rsid w:val="00344474"/>
    <w:rsid w:val="00353DAC"/>
    <w:rsid w:val="003909D3"/>
    <w:rsid w:val="003C71F4"/>
    <w:rsid w:val="00422755"/>
    <w:rsid w:val="00433764"/>
    <w:rsid w:val="004508CD"/>
    <w:rsid w:val="004973E8"/>
    <w:rsid w:val="004B4054"/>
    <w:rsid w:val="004E555D"/>
    <w:rsid w:val="0054261B"/>
    <w:rsid w:val="005878F5"/>
    <w:rsid w:val="006E7AD3"/>
    <w:rsid w:val="007773AD"/>
    <w:rsid w:val="007778D9"/>
    <w:rsid w:val="007B47C7"/>
    <w:rsid w:val="00881B66"/>
    <w:rsid w:val="009832E8"/>
    <w:rsid w:val="0098744F"/>
    <w:rsid w:val="00A23552"/>
    <w:rsid w:val="00A9602E"/>
    <w:rsid w:val="00AE6B1A"/>
    <w:rsid w:val="00B129F6"/>
    <w:rsid w:val="00B37F12"/>
    <w:rsid w:val="00BD55CF"/>
    <w:rsid w:val="00C47A1D"/>
    <w:rsid w:val="00C57B6D"/>
    <w:rsid w:val="00CA3E9A"/>
    <w:rsid w:val="00CF279A"/>
    <w:rsid w:val="00D328E7"/>
    <w:rsid w:val="00D62372"/>
    <w:rsid w:val="00F34214"/>
    <w:rsid w:val="00FB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A962A0-092D-4693-853F-101731A5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character" w:styleId="ac">
    <w:name w:val="Hyperlink"/>
    <w:basedOn w:val="a0"/>
    <w:uiPriority w:val="99"/>
    <w:unhideWhenUsed/>
    <w:rsid w:val="00A23552"/>
    <w:rPr>
      <w:color w:val="646464" w:themeColor="hyperlink"/>
      <w:u w:val="single"/>
    </w:rPr>
  </w:style>
  <w:style w:type="paragraph" w:styleId="ad">
    <w:name w:val="List Paragraph"/>
    <w:basedOn w:val="a"/>
    <w:uiPriority w:val="34"/>
    <w:qFormat/>
    <w:rsid w:val="00353D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6160;&#45208;\AppData\Roaming\Microsoft\Templates\&#54532;&#47196;&#51229;&#53944;%20&#49345;&#53468;%20&#48372;&#44256;&#49436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211517-109B-4F16-BEA1-85AE45B0B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상태 보고서.dotx</Template>
  <TotalTime>1</TotalTime>
  <Pages>1</Pages>
  <Words>990</Words>
  <Characters>5645</Characters>
  <Application>Microsoft Office Word</Application>
  <DocSecurity>0</DocSecurity>
  <Lines>47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 little segway</vt:lpstr>
      <vt:lpstr/>
    </vt:vector>
  </TitlesOfParts>
  <Company/>
  <LinksUpToDate>false</LinksUpToDate>
  <CharactersWithSpaces>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little segway</dc:title>
  <dc:subject>Project  Report</dc:subject>
  <dc:creator>제출인</dc:creator>
  <cp:keywords/>
  <cp:lastModifiedBy>nesk93@naver.com</cp:lastModifiedBy>
  <cp:revision>3</cp:revision>
  <cp:lastPrinted>2015-12-14T05:17:00Z</cp:lastPrinted>
  <dcterms:created xsi:type="dcterms:W3CDTF">2015-12-14T05:18:00Z</dcterms:created>
  <dcterms:modified xsi:type="dcterms:W3CDTF">2015-12-14T05:18:00Z</dcterms:modified>
  <cp:category>20133242      이두나 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